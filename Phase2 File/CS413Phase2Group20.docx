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DB247" w14:textId="77777777" w:rsidR="00B04567" w:rsidRDefault="002A7875">
      <w:pPr>
        <w:pStyle w:val="Subtitle"/>
      </w:pPr>
      <w:r>
        <w:t>CS413: Embedded Systems</w:t>
      </w:r>
    </w:p>
    <w:p w14:paraId="6DAD0BFB" w14:textId="77777777" w:rsidR="00B04567" w:rsidRDefault="002A7875">
      <w:pPr>
        <w:pStyle w:val="Title"/>
      </w:pPr>
      <w:r>
        <w:t>Group 20: Phase 2</w:t>
      </w:r>
    </w:p>
    <w:p w14:paraId="22B1933F" w14:textId="77777777" w:rsidR="002A7875" w:rsidRDefault="002A7875" w:rsidP="002A7875">
      <w:pPr>
        <w:pStyle w:val="Author"/>
      </w:pPr>
      <w:r>
        <w:t>David Leishman, Gavin Donnelly and Mikey Gallagher</w:t>
      </w:r>
    </w:p>
    <w:p w14:paraId="116AA37E" w14:textId="77777777" w:rsidR="00B04567" w:rsidRDefault="002A7875">
      <w:r>
        <w:t>Our Phase 2 can be found at the following web address:</w:t>
      </w:r>
    </w:p>
    <w:p w14:paraId="430ED6D0" w14:textId="77777777" w:rsidR="002A7875" w:rsidRDefault="002A7875">
      <w:hyperlink r:id="rId7" w:history="1">
        <w:r w:rsidRPr="00042EBA">
          <w:rPr>
            <w:rStyle w:val="Hyperlink"/>
          </w:rPr>
          <w:t>https://cs413robotarm.wordpress.com</w:t>
        </w:r>
      </w:hyperlink>
    </w:p>
    <w:p w14:paraId="2B53D2B0" w14:textId="77777777" w:rsidR="002A7875" w:rsidRDefault="002A7875">
      <w:r>
        <w:t>All source code can be found it the following repo:</w:t>
      </w:r>
    </w:p>
    <w:p w14:paraId="49C67DB5" w14:textId="77777777" w:rsidR="002A7875" w:rsidRDefault="002A7875">
      <w:hyperlink r:id="rId8" w:history="1">
        <w:r w:rsidRPr="00042EBA">
          <w:rPr>
            <w:rStyle w:val="Hyperlink"/>
          </w:rPr>
          <w:t>https://github.com/HaveBigern/OctopusSundae</w:t>
        </w:r>
      </w:hyperlink>
    </w:p>
    <w:p w14:paraId="5ED16570" w14:textId="77777777" w:rsidR="002A7875" w:rsidRDefault="002A7875">
      <w:bookmarkStart w:id="0" w:name="_GoBack"/>
      <w:bookmarkEnd w:id="0"/>
    </w:p>
    <w:sectPr w:rsidR="002A7875" w:rsidSect="00B83E77">
      <w:footerReference w:type="default" r:id="rId9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92F2F" w14:textId="77777777" w:rsidR="003D241B" w:rsidRDefault="003D241B">
      <w:pPr>
        <w:spacing w:after="0" w:line="240" w:lineRule="auto"/>
      </w:pPr>
      <w:r>
        <w:separator/>
      </w:r>
    </w:p>
    <w:p w14:paraId="0353EDBA" w14:textId="77777777" w:rsidR="003D241B" w:rsidRDefault="003D241B"/>
    <w:p w14:paraId="45D3AF45" w14:textId="77777777" w:rsidR="003D241B" w:rsidRDefault="003D241B"/>
  </w:endnote>
  <w:endnote w:type="continuationSeparator" w:id="0">
    <w:p w14:paraId="0DD35E9A" w14:textId="77777777" w:rsidR="003D241B" w:rsidRDefault="003D241B">
      <w:pPr>
        <w:spacing w:after="0" w:line="240" w:lineRule="auto"/>
      </w:pPr>
      <w:r>
        <w:continuationSeparator/>
      </w:r>
    </w:p>
    <w:p w14:paraId="00E0E8DB" w14:textId="77777777" w:rsidR="003D241B" w:rsidRDefault="003D241B"/>
    <w:p w14:paraId="4F51C1CB" w14:textId="77777777" w:rsidR="003D241B" w:rsidRDefault="003D24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F3AF3" w14:textId="77777777" w:rsidR="00B04567" w:rsidRDefault="009048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8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131DD" w14:textId="77777777" w:rsidR="003D241B" w:rsidRDefault="003D241B">
      <w:pPr>
        <w:spacing w:after="0" w:line="240" w:lineRule="auto"/>
      </w:pPr>
      <w:r>
        <w:separator/>
      </w:r>
    </w:p>
    <w:p w14:paraId="1E22BF22" w14:textId="77777777" w:rsidR="003D241B" w:rsidRDefault="003D241B"/>
    <w:p w14:paraId="360B38A5" w14:textId="77777777" w:rsidR="003D241B" w:rsidRDefault="003D241B"/>
  </w:footnote>
  <w:footnote w:type="continuationSeparator" w:id="0">
    <w:p w14:paraId="08630502" w14:textId="77777777" w:rsidR="003D241B" w:rsidRDefault="003D241B">
      <w:pPr>
        <w:spacing w:after="0" w:line="240" w:lineRule="auto"/>
      </w:pPr>
      <w:r>
        <w:continuationSeparator/>
      </w:r>
    </w:p>
    <w:p w14:paraId="59C3D04D" w14:textId="77777777" w:rsidR="003D241B" w:rsidRDefault="003D241B"/>
    <w:p w14:paraId="481B0B1D" w14:textId="77777777" w:rsidR="003D241B" w:rsidRDefault="003D241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75"/>
    <w:rsid w:val="002A7875"/>
    <w:rsid w:val="003D241B"/>
    <w:rsid w:val="00904892"/>
    <w:rsid w:val="00B04567"/>
    <w:rsid w:val="00B8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61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E7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Hyperlink">
    <w:name w:val="Hyperlink"/>
    <w:basedOn w:val="DefaultParagraphFont"/>
    <w:uiPriority w:val="99"/>
    <w:unhideWhenUsed/>
    <w:rsid w:val="002A7875"/>
    <w:rPr>
      <w:color w:val="5E9EA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s413robotarm.wordpress.com" TargetMode="External"/><Relationship Id="rId8" Type="http://schemas.openxmlformats.org/officeDocument/2006/relationships/hyperlink" Target="https://github.com/HaveBigern/OctopusSundae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E3"/>
    <w:rsid w:val="0084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381D56F27FF443B8EFAEB0315AEAF3">
    <w:name w:val="CD381D56F27FF443B8EFAEB0315AEAF3"/>
  </w:style>
  <w:style w:type="paragraph" w:customStyle="1" w:styleId="9438BD27AAEBA14FA86AD6225016A078">
    <w:name w:val="9438BD27AAEBA14FA86AD6225016A078"/>
  </w:style>
  <w:style w:type="paragraph" w:customStyle="1" w:styleId="8D83CA659BFAA946BA5FFD56AEF407DD">
    <w:name w:val="8D83CA659BFAA946BA5FFD56AEF407DD"/>
  </w:style>
  <w:style w:type="paragraph" w:customStyle="1" w:styleId="900BF00E12CC1546A2D2AE8031017E6F">
    <w:name w:val="900BF00E12CC1546A2D2AE8031017E6F"/>
  </w:style>
  <w:style w:type="paragraph" w:customStyle="1" w:styleId="3B761AF5A9BA644EABB06FCF8FCF2922">
    <w:name w:val="3B761AF5A9BA644EABB06FCF8FCF2922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</w:rPr>
  </w:style>
  <w:style w:type="paragraph" w:customStyle="1" w:styleId="A3FC2D6DDAD8494986798952FBCBF6B3">
    <w:name w:val="A3FC2D6DDAD8494986798952FBCBF6B3"/>
  </w:style>
  <w:style w:type="paragraph" w:customStyle="1" w:styleId="071ED83F45EF7043935BD9815F0C6F74">
    <w:name w:val="071ED83F45EF7043935BD9815F0C6F74"/>
  </w:style>
  <w:style w:type="paragraph" w:customStyle="1" w:styleId="EF1A44FC75F1AA4B9421278281CCEEDC">
    <w:name w:val="EF1A44FC75F1AA4B9421278281CCEEDC"/>
  </w:style>
  <w:style w:type="paragraph" w:customStyle="1" w:styleId="29FC82B33924044EA0D18A793F590FD7">
    <w:name w:val="29FC82B33924044EA0D18A793F590FD7"/>
  </w:style>
  <w:style w:type="paragraph" w:customStyle="1" w:styleId="C547F0B4C3F6FD4E85095F8685F3CE0F">
    <w:name w:val="C547F0B4C3F6FD4E85095F8685F3CE0F"/>
  </w:style>
  <w:style w:type="paragraph" w:customStyle="1" w:styleId="A4B945B6E973A04AA5FC08F5F474CA82">
    <w:name w:val="A4B945B6E973A04AA5FC08F5F474CA82"/>
  </w:style>
  <w:style w:type="paragraph" w:customStyle="1" w:styleId="AD4C0A1DAF42974CA47F6078CE8DF416">
    <w:name w:val="AD4C0A1DAF42974CA47F6078CE8DF416"/>
  </w:style>
  <w:style w:type="paragraph" w:customStyle="1" w:styleId="E69A9FE6452D234EBD038596A6193B5E">
    <w:name w:val="E69A9FE6452D234EBD038596A6193B5E"/>
  </w:style>
  <w:style w:type="paragraph" w:customStyle="1" w:styleId="B25300B4B8CF4E47B1C5AF27F4659A18">
    <w:name w:val="B25300B4B8CF4E47B1C5AF27F4659A18"/>
  </w:style>
  <w:style w:type="paragraph" w:customStyle="1" w:styleId="482DAB3492D0864BAE774A284FAA0CD8">
    <w:name w:val="482DAB3492D0864BAE774A284FAA0CD8"/>
  </w:style>
  <w:style w:type="paragraph" w:customStyle="1" w:styleId="CB573DA8FDC61146B6481660A8B30F4A">
    <w:name w:val="CB573DA8FDC61146B6481660A8B30F4A"/>
  </w:style>
  <w:style w:type="paragraph" w:customStyle="1" w:styleId="E43B2EADCAC92240BD551E08B9041CDC">
    <w:name w:val="E43B2EADCAC92240BD551E08B9041CDC"/>
  </w:style>
  <w:style w:type="paragraph" w:customStyle="1" w:styleId="D76E635E30D45E44BB191C29725FDC14">
    <w:name w:val="D76E635E30D45E44BB191C29725FD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4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Donnelly</dc:creator>
  <cp:keywords/>
  <dc:description/>
  <cp:lastModifiedBy>Gavin Donnelly</cp:lastModifiedBy>
  <cp:revision>1</cp:revision>
  <dcterms:created xsi:type="dcterms:W3CDTF">2016-01-13T01:24:00Z</dcterms:created>
  <dcterms:modified xsi:type="dcterms:W3CDTF">2016-01-13T01:29:00Z</dcterms:modified>
</cp:coreProperties>
</file>